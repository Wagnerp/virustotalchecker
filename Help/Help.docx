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8A4928" w:rsidRDefault="00BC47D7">
          <w:r>
            <w:rPr>
              <w:rFonts w:eastAsiaTheme="majorEastAsia" w:cstheme="minorHAnsi"/>
              <w:noProof/>
              <w:sz w:val="52"/>
              <w:szCs w:val="52"/>
              <w:lang w:eastAsia="en-GB"/>
            </w:rPr>
            <w:drawing>
              <wp:inline distT="0" distB="0" distL="0" distR="0" wp14:anchorId="6C43ED05" wp14:editId="04E8DABF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FC77CB" w:rsidRDefault="004A2BA1">
          <w:pPr>
            <w:rPr>
              <w:b/>
              <w:sz w:val="96"/>
              <w:szCs w:val="96"/>
            </w:rPr>
          </w:pPr>
          <w:r w:rsidRPr="008A4928">
            <w:rPr>
              <w:sz w:val="96"/>
              <w:szCs w:val="96"/>
            </w:rPr>
            <w:fldChar w:fldCharType="begin"/>
          </w:r>
          <w:r w:rsidR="00BC47D7" w:rsidRPr="008A4928">
            <w:rPr>
              <w:sz w:val="96"/>
              <w:szCs w:val="96"/>
            </w:rPr>
            <w:instrText xml:space="preserve"> DOCPROPERTY  Subject  \* MERGEFORMAT </w:instrText>
          </w:r>
          <w:r w:rsidRPr="008A4928">
            <w:rPr>
              <w:sz w:val="96"/>
              <w:szCs w:val="96"/>
            </w:rPr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FC77CB" w:rsidRPr="00FC77CB">
                <w:rPr>
                  <w:b/>
                  <w:sz w:val="96"/>
                  <w:szCs w:val="96"/>
                </w:rPr>
                <w:t>virustotalchecker</w:t>
              </w:r>
            </w:sdtContent>
          </w:sdt>
        </w:p>
        <w:p w:rsidR="00BC47D7" w:rsidRPr="008A4928" w:rsidRDefault="00DE39FC">
          <w:pPr>
            <w:rPr>
              <w:sz w:val="96"/>
              <w:szCs w:val="96"/>
            </w:rPr>
          </w:pPr>
          <w:r w:rsidRPr="008A4928">
            <w:rPr>
              <w:sz w:val="96"/>
              <w:szCs w:val="96"/>
            </w:rPr>
            <w:br w:type="page"/>
          </w:r>
        </w:p>
        <w:p w:rsidR="005F0E0B" w:rsidRPr="001775B4" w:rsidRDefault="005F0E0B" w:rsidP="007076A2">
          <w:pPr>
            <w:pStyle w:val="woanwareHeading1"/>
          </w:pPr>
          <w:r w:rsidRPr="001775B4">
            <w:lastRenderedPageBreak/>
            <w:t>About</w:t>
          </w:r>
        </w:p>
        <w:p w:rsidR="005F0E0B" w:rsidRDefault="005F0E0B" w:rsidP="005F0E0B"/>
        <w:p w:rsidR="005F0E0B" w:rsidRPr="00B6109C" w:rsidRDefault="005F0E0B" w:rsidP="00B6109C">
          <w:pPr>
            <w:autoSpaceDE w:val="0"/>
            <w:autoSpaceDN w:val="0"/>
            <w:adjustRightInd w:val="0"/>
            <w:spacing w:after="0" w:line="240" w:lineRule="auto"/>
            <w:rPr>
              <w:rFonts w:ascii="Segoe UI" w:hAnsi="Segoe UI" w:cs="Segoe UI"/>
              <w:color w:val="000000"/>
              <w:sz w:val="20"/>
              <w:szCs w:val="20"/>
            </w:rPr>
          </w:pPr>
          <w:r w:rsidRPr="00B6109C">
            <w:rPr>
              <w:rFonts w:ascii="Segoe UI" w:hAnsi="Segoe UI" w:cs="Segoe UI"/>
              <w:color w:val="000000"/>
              <w:sz w:val="20"/>
              <w:szCs w:val="20"/>
            </w:rPr>
            <w:t>woanware is the name for a set of tools and applications I have written. The majority of the tools/applications are related to network</w:t>
          </w:r>
          <w:r w:rsidR="000451B7" w:rsidRPr="00B6109C">
            <w:rPr>
              <w:rFonts w:ascii="Segoe UI" w:hAnsi="Segoe UI" w:cs="Segoe UI"/>
              <w:color w:val="000000"/>
              <w:sz w:val="20"/>
              <w:szCs w:val="20"/>
            </w:rPr>
            <w:t>ing</w:t>
          </w:r>
          <w:r w:rsidRPr="00B6109C">
            <w:rPr>
              <w:rFonts w:ascii="Segoe UI" w:hAnsi="Segoe UI" w:cs="Segoe UI"/>
              <w:color w:val="000000"/>
              <w:sz w:val="20"/>
              <w:szCs w:val="20"/>
            </w:rPr>
            <w:t>, network security, application security or digital forensic tasks.</w:t>
          </w:r>
          <w:r w:rsidRPr="00B6109C">
            <w:rPr>
              <w:rFonts w:ascii="Segoe UI" w:hAnsi="Segoe UI" w:cs="Segoe UI"/>
            </w:rPr>
            <w:br w:type="page"/>
          </w:r>
        </w:p>
        <w:p w:rsidR="00BC47D7" w:rsidRDefault="005F0E0B" w:rsidP="00A93285">
          <w:pPr>
            <w:pStyle w:val="Heading1"/>
            <w:rPr>
              <w:rFonts w:asciiTheme="minorHAnsi" w:hAnsiTheme="minorHAnsi" w:cstheme="minorHAnsi"/>
              <w:color w:val="auto"/>
            </w:rPr>
          </w:pPr>
          <w:r w:rsidRPr="00A93285">
            <w:rPr>
              <w:rFonts w:asciiTheme="minorHAnsi" w:hAnsiTheme="minorHAnsi" w:cstheme="minorHAnsi"/>
              <w:color w:val="auto"/>
            </w:rPr>
            <w:lastRenderedPageBreak/>
            <w:t>Introduction</w:t>
          </w:r>
        </w:p>
        <w:p w:rsidR="00AE2647" w:rsidRDefault="00AE2647">
          <w:r>
            <w:br w:type="page"/>
          </w:r>
        </w:p>
        <w:p w:rsidR="00AE2647" w:rsidRDefault="00AE2647" w:rsidP="00DF28ED">
          <w:pPr>
            <w:pStyle w:val="woanwareHeading1"/>
          </w:pPr>
          <w:r>
            <w:lastRenderedPageBreak/>
            <w:t>History</w:t>
          </w:r>
        </w:p>
        <w:p w:rsidR="001D41B0" w:rsidRDefault="001D41B0" w:rsidP="001D41B0">
          <w:pPr>
            <w:spacing w:after="0" w:line="240" w:lineRule="auto"/>
          </w:pPr>
        </w:p>
        <w:p w:rsidR="001D41B0" w:rsidRDefault="001D41B0" w:rsidP="001D41B0">
          <w:pPr>
            <w:rPr>
              <w:b/>
            </w:rPr>
          </w:pPr>
          <w:r w:rsidRPr="001D41B0">
            <w:rPr>
              <w:b/>
            </w:rPr>
            <w:t>v1.0.3</w:t>
          </w:r>
        </w:p>
        <w:p w:rsidR="00867ED1" w:rsidRDefault="001D41B0" w:rsidP="00E3175B">
          <w:pPr>
            <w:pStyle w:val="ListParagraph"/>
            <w:numPr>
              <w:ilvl w:val="0"/>
              <w:numId w:val="3"/>
            </w:numPr>
          </w:pPr>
          <w:r w:rsidRPr="001D41B0">
            <w:t>Added Permalink, Response and Scan Date fields to the database (VirusTotal.Net library)</w:t>
          </w:r>
        </w:p>
        <w:p w:rsidR="001D41B0" w:rsidRDefault="002E46A6" w:rsidP="009B3AC4">
          <w:pPr>
            <w:pStyle w:val="ListParagraph"/>
            <w:numPr>
              <w:ilvl w:val="0"/>
              <w:numId w:val="3"/>
            </w:numPr>
          </w:pPr>
          <w:r>
            <w:t>Added the ability to import a JSON file that is produced from a virustotal-search pickle file</w:t>
          </w:r>
          <w:r w:rsidR="004053D1">
            <w:t>. You need to run the supplied convert-pickle-to-json.py</w:t>
          </w:r>
          <w:r w:rsidR="009B3AC4">
            <w:t>. The python script expects the input file to be called “</w:t>
          </w:r>
          <w:r w:rsidR="009B3AC4" w:rsidRPr="009B3AC4">
            <w:t>virustotal-search.pkl</w:t>
          </w:r>
          <w:r w:rsidR="009B3AC4">
            <w:t>”, the output file will be “virustotal-search.json”</w:t>
          </w:r>
        </w:p>
        <w:p w:rsidR="00813F0C" w:rsidRDefault="00813F0C" w:rsidP="00E3175B">
          <w:pPr>
            <w:pStyle w:val="ListParagraph"/>
            <w:numPr>
              <w:ilvl w:val="0"/>
              <w:numId w:val="3"/>
            </w:numPr>
          </w:pPr>
          <w:r>
            <w:t>Fixed bug which cause an error if the resource could not be found on VT</w:t>
          </w:r>
        </w:p>
        <w:p w:rsidR="00467DF2" w:rsidRDefault="00467DF2" w:rsidP="00E3175B">
          <w:pPr>
            <w:pStyle w:val="ListParagraph"/>
            <w:numPr>
              <w:ilvl w:val="0"/>
              <w:numId w:val="3"/>
            </w:numPr>
          </w:pPr>
          <w:r>
            <w:t>Added SHA256 support</w:t>
          </w:r>
          <w:r w:rsidR="002B4526">
            <w:t xml:space="preserve"> e.g. it stores it and you can search on it</w:t>
          </w:r>
        </w:p>
        <w:p w:rsidR="00CE5106" w:rsidRDefault="00CE5106" w:rsidP="00E3175B">
          <w:pPr>
            <w:pStyle w:val="ListParagraph"/>
            <w:numPr>
              <w:ilvl w:val="0"/>
              <w:numId w:val="3"/>
            </w:numPr>
          </w:pPr>
          <w:r>
            <w:t xml:space="preserve">Removed the need to </w:t>
          </w:r>
          <w:r w:rsidR="006D6502">
            <w:t>specify</w:t>
          </w:r>
          <w:bookmarkStart w:id="0" w:name="_GoBack"/>
          <w:bookmarkEnd w:id="0"/>
          <w:r>
            <w:t xml:space="preserve"> the hash type, now it just looks at the length e.g. 32 or 64 characters</w:t>
          </w:r>
        </w:p>
        <w:p w:rsidR="00AE2647" w:rsidRPr="00AE2647" w:rsidRDefault="00AE2647" w:rsidP="00AE2647">
          <w:pPr>
            <w:rPr>
              <w:b/>
            </w:rPr>
          </w:pPr>
          <w:r w:rsidRPr="00AE2647">
            <w:rPr>
              <w:b/>
            </w:rPr>
            <w:t>v1.0.2</w:t>
          </w:r>
        </w:p>
        <w:p w:rsidR="00DF28ED" w:rsidRDefault="00AE2647" w:rsidP="00AE2647">
          <w:pPr>
            <w:pStyle w:val="ListParagraph"/>
            <w:numPr>
              <w:ilvl w:val="0"/>
              <w:numId w:val="2"/>
            </w:numPr>
          </w:pPr>
          <w:r>
            <w:t>Modified to allow for just live results</w:t>
          </w:r>
        </w:p>
        <w:p w:rsidR="00DF28ED" w:rsidRDefault="00AE2647" w:rsidP="00AE2647">
          <w:pPr>
            <w:pStyle w:val="ListParagraph"/>
            <w:numPr>
              <w:ilvl w:val="0"/>
              <w:numId w:val="2"/>
            </w:numPr>
          </w:pPr>
          <w:r>
            <w:t>Modified to update reports with 0/0 results</w:t>
          </w:r>
        </w:p>
        <w:p w:rsidR="00DF28ED" w:rsidRDefault="00AE2647" w:rsidP="00AE2647">
          <w:pPr>
            <w:pStyle w:val="ListParagraph"/>
            <w:numPr>
              <w:ilvl w:val="0"/>
              <w:numId w:val="2"/>
            </w:numPr>
          </w:pPr>
          <w:r>
            <w:t>Improved output for failed (0/0) results</w:t>
          </w:r>
        </w:p>
        <w:p w:rsidR="00AE2647" w:rsidRDefault="00AE2647" w:rsidP="00AE2647">
          <w:pPr>
            <w:pStyle w:val="ListParagraph"/>
            <w:numPr>
              <w:ilvl w:val="0"/>
              <w:numId w:val="2"/>
            </w:numPr>
          </w:pPr>
          <w:r>
            <w:t>Updated the command line parameters to allow the user to select the database path</w:t>
          </w:r>
        </w:p>
        <w:p w:rsidR="00AE2647" w:rsidRPr="00AE2647" w:rsidRDefault="00AE2647" w:rsidP="00AE2647">
          <w:pPr>
            <w:rPr>
              <w:b/>
            </w:rPr>
          </w:pPr>
          <w:r w:rsidRPr="00AE2647">
            <w:rPr>
              <w:b/>
            </w:rPr>
            <w:t>v1.0.1</w:t>
          </w:r>
        </w:p>
        <w:p w:rsidR="00AE2647" w:rsidRPr="00AE2647" w:rsidRDefault="00AE2647" w:rsidP="00AE2647">
          <w:pPr>
            <w:pStyle w:val="ListParagraph"/>
            <w:numPr>
              <w:ilvl w:val="0"/>
              <w:numId w:val="1"/>
            </w:numPr>
          </w:pPr>
          <w:r>
            <w:t>Initial public release</w:t>
          </w:r>
        </w:p>
        <w:p w:rsidR="00BC47D7" w:rsidRDefault="00BC47D7"/>
        <w:p w:rsidR="00BC47D7" w:rsidRDefault="00BC47D7"/>
        <w:p w:rsidR="00BC47D7" w:rsidRDefault="00BC47D7"/>
        <w:p w:rsidR="00DE39FC" w:rsidRDefault="00B623E0"/>
      </w:sdtContent>
    </w:sdt>
    <w:p w:rsidR="002F1C36" w:rsidRDefault="002F1C36"/>
    <w:sectPr w:rsidR="002F1C36" w:rsidSect="00DE39FC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23E0" w:rsidRDefault="00B623E0" w:rsidP="00837CCD">
      <w:pPr>
        <w:spacing w:after="0" w:line="240" w:lineRule="auto"/>
      </w:pPr>
      <w:r>
        <w:separator/>
      </w:r>
    </w:p>
  </w:endnote>
  <w:endnote w:type="continuationSeparator" w:id="0">
    <w:p w:rsidR="00B623E0" w:rsidRDefault="00B623E0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6D6502">
            <w:rPr>
              <w:noProof/>
            </w:rPr>
            <w:t>2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23E0" w:rsidRDefault="00B623E0" w:rsidP="00837CCD">
      <w:pPr>
        <w:spacing w:after="0" w:line="240" w:lineRule="auto"/>
      </w:pPr>
      <w:r>
        <w:separator/>
      </w:r>
    </w:p>
  </w:footnote>
  <w:footnote w:type="continuationSeparator" w:id="0">
    <w:p w:rsidR="00B623E0" w:rsidRDefault="00B623E0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19"/>
      <w:gridCol w:w="2237"/>
    </w:tblGrid>
    <w:tr w:rsidR="00C27B4E" w:rsidTr="00BC47D7">
      <w:trPr>
        <w:trHeight w:val="288"/>
      </w:trPr>
      <w:sdt>
        <w:sdt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45BD3">
                <w:t>woanware</w:t>
              </w:r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D69EB"/>
    <w:multiLevelType w:val="hybridMultilevel"/>
    <w:tmpl w:val="3C2851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8342EE"/>
    <w:multiLevelType w:val="hybridMultilevel"/>
    <w:tmpl w:val="CBAE685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A5A7C3E"/>
    <w:multiLevelType w:val="hybridMultilevel"/>
    <w:tmpl w:val="56EE5D3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7CB"/>
    <w:rsid w:val="000451B7"/>
    <w:rsid w:val="001D41B0"/>
    <w:rsid w:val="00280E99"/>
    <w:rsid w:val="00291ED2"/>
    <w:rsid w:val="002B4526"/>
    <w:rsid w:val="002E46A6"/>
    <w:rsid w:val="002F1C36"/>
    <w:rsid w:val="0033013E"/>
    <w:rsid w:val="00391705"/>
    <w:rsid w:val="004053D1"/>
    <w:rsid w:val="00427637"/>
    <w:rsid w:val="00462AF3"/>
    <w:rsid w:val="00467DF2"/>
    <w:rsid w:val="00474BE1"/>
    <w:rsid w:val="004A2BA1"/>
    <w:rsid w:val="005F0E0B"/>
    <w:rsid w:val="00630D31"/>
    <w:rsid w:val="006D6502"/>
    <w:rsid w:val="007076A2"/>
    <w:rsid w:val="00802D3B"/>
    <w:rsid w:val="00813F0C"/>
    <w:rsid w:val="00837CCD"/>
    <w:rsid w:val="00867ED1"/>
    <w:rsid w:val="008A4928"/>
    <w:rsid w:val="009B3AC4"/>
    <w:rsid w:val="00A93285"/>
    <w:rsid w:val="00AA7C96"/>
    <w:rsid w:val="00AE2647"/>
    <w:rsid w:val="00AF48B1"/>
    <w:rsid w:val="00B6109C"/>
    <w:rsid w:val="00B623E0"/>
    <w:rsid w:val="00BC47D7"/>
    <w:rsid w:val="00BF1FAA"/>
    <w:rsid w:val="00C27B4E"/>
    <w:rsid w:val="00C45BD3"/>
    <w:rsid w:val="00CE34B3"/>
    <w:rsid w:val="00CE5106"/>
    <w:rsid w:val="00D22827"/>
    <w:rsid w:val="00D7468B"/>
    <w:rsid w:val="00D85E59"/>
    <w:rsid w:val="00D930EB"/>
    <w:rsid w:val="00DE39FC"/>
    <w:rsid w:val="00DF28ED"/>
    <w:rsid w:val="00E0658F"/>
    <w:rsid w:val="00E3175B"/>
    <w:rsid w:val="00E8099D"/>
    <w:rsid w:val="00FC77CB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14BEAE-4CE7-42BC-9CF4-E6751F8D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E2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AE943B-4012-46BB-ABCE-4A623D5BD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92</TotalTime>
  <Pages>4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1163</CharactersWithSpaces>
  <SharedDoc>false</SharedDoc>
  <HyperlinkBase>http://www.woanware.co.uk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virustotalchecker</dc:subject>
  <dc:creator>Mark Woan</dc:creator>
  <cp:lastModifiedBy>context</cp:lastModifiedBy>
  <cp:revision>14</cp:revision>
  <cp:lastPrinted>2010-05-27T18:44:00Z</cp:lastPrinted>
  <dcterms:created xsi:type="dcterms:W3CDTF">2013-05-13T07:50:00Z</dcterms:created>
  <dcterms:modified xsi:type="dcterms:W3CDTF">2013-06-19T07:57:00Z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